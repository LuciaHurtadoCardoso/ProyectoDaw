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863" w:rsidRDefault="006E2863"/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762C23" w:rsidTr="006E2863">
        <w:trPr>
          <w:trHeight w:val="4410"/>
        </w:trPr>
        <w:tc>
          <w:tcPr>
            <w:tcW w:w="3600" w:type="dxa"/>
            <w:vAlign w:val="bottom"/>
          </w:tcPr>
          <w:p w:rsidR="001B2ABD" w:rsidRPr="00762C23" w:rsidRDefault="007612A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-2128520</wp:posOffset>
                  </wp:positionV>
                  <wp:extent cx="1917700" cy="2044700"/>
                  <wp:effectExtent l="114300" t="114300" r="120650" b="10795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19-12-10 at 15.38.26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53" t="19697" r="37389" b="50759"/>
                          <a:stretch/>
                        </pic:blipFill>
                        <pic:spPr bwMode="auto">
                          <a:xfrm>
                            <a:off x="0" y="0"/>
                            <a:ext cx="1917700" cy="2044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glow rad="1016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765448" w:rsidRDefault="00765448" w:rsidP="00FC7959">
            <w:pPr>
              <w:pStyle w:val="Ttulo"/>
              <w:rPr>
                <w:sz w:val="76"/>
              </w:rPr>
            </w:pPr>
            <w:r>
              <w:rPr>
                <w:sz w:val="76"/>
              </w:rPr>
              <w:t>In</w:t>
            </w:r>
            <w:bookmarkStart w:id="0" w:name="_GoBack"/>
            <w:bookmarkEnd w:id="0"/>
            <w:r>
              <w:rPr>
                <w:sz w:val="76"/>
              </w:rPr>
              <w:t xml:space="preserve">és maría cardoso </w:t>
            </w:r>
          </w:p>
          <w:p w:rsidR="001B2ABD" w:rsidRDefault="00765448" w:rsidP="00FC7959">
            <w:pPr>
              <w:pStyle w:val="Ttulo"/>
              <w:rPr>
                <w:sz w:val="76"/>
              </w:rPr>
            </w:pPr>
            <w:r>
              <w:rPr>
                <w:sz w:val="76"/>
              </w:rPr>
              <w:t>tizón</w:t>
            </w:r>
          </w:p>
          <w:p w:rsidR="00765448" w:rsidRPr="00765448" w:rsidRDefault="00765448" w:rsidP="00765448"/>
        </w:tc>
      </w:tr>
      <w:tr w:rsidR="001B2ABD" w:rsidRPr="00762C23" w:rsidTr="006E2863">
        <w:tc>
          <w:tcPr>
            <w:tcW w:w="3600" w:type="dxa"/>
          </w:tcPr>
          <w:sdt>
            <w:sdtPr>
              <w:id w:val="-1711873194"/>
              <w:placeholder>
                <w:docPart w:val="BC538AC6871C42B583D15256C8ADB50D"/>
              </w:placeholder>
              <w:temporary/>
              <w:showingPlcHdr/>
              <w15:appearance w15:val="hidden"/>
            </w:sdtPr>
            <w:sdtEndPr/>
            <w:sdtContent>
              <w:p w:rsidR="001B2ABD" w:rsidRPr="00762C23" w:rsidRDefault="00036450" w:rsidP="00036450">
                <w:pPr>
                  <w:pStyle w:val="Ttulo3"/>
                </w:pPr>
                <w:r w:rsidRPr="00762C23">
                  <w:rPr>
                    <w:lang w:bidi="es-ES"/>
                  </w:rPr>
                  <w:t>Perfil</w:t>
                </w:r>
              </w:p>
            </w:sdtContent>
          </w:sdt>
          <w:p w:rsidR="00036450" w:rsidRPr="00762C23" w:rsidRDefault="004F7FE6" w:rsidP="00036450">
            <w:r>
              <w:t>Acostumbrada</w:t>
            </w:r>
            <w:r w:rsidRPr="004F7FE6">
              <w:t xml:space="preserve"> al trabajo bajo presión, tengo varios años de exp</w:t>
            </w:r>
            <w:r>
              <w:t xml:space="preserve">eriencia en atención al cliente. </w:t>
            </w:r>
            <w:r w:rsidR="00765448">
              <w:t>Me</w:t>
            </w:r>
            <w:r w:rsidRPr="004F7FE6">
              <w:t xml:space="preserve"> considero una persona resolutiva, con buen ánimo</w:t>
            </w:r>
            <w:r>
              <w:t>, muy activa</w:t>
            </w:r>
            <w:r w:rsidRPr="004F7FE6">
              <w:t xml:space="preserve"> y capaz de resolver problemas fácilmente.</w:t>
            </w:r>
            <w:r>
              <w:t xml:space="preserve"> Trabajo muy bien en equipo.</w:t>
            </w:r>
          </w:p>
          <w:p w:rsidR="00036450" w:rsidRPr="00762C23" w:rsidRDefault="00036450" w:rsidP="00036450"/>
          <w:sdt>
            <w:sdtPr>
              <w:id w:val="-1954003311"/>
              <w:placeholder>
                <w:docPart w:val="0318A2024FE848A08F496E824B76B173"/>
              </w:placeholder>
              <w:temporary/>
              <w:showingPlcHdr/>
              <w15:appearance w15:val="hidden"/>
            </w:sdtPr>
            <w:sdtEndPr/>
            <w:sdtContent>
              <w:p w:rsidR="00036450" w:rsidRPr="00762C23" w:rsidRDefault="004813B3" w:rsidP="00036450">
                <w:pPr>
                  <w:pStyle w:val="Ttulo3"/>
                </w:pPr>
                <w:r w:rsidRPr="00762C23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5A658A055B0A44DF841F0ABAA9C2F092"/>
              </w:placeholder>
              <w:temporary/>
              <w:showingPlcHdr/>
              <w15:appearance w15:val="hidden"/>
            </w:sdtPr>
            <w:sdtEndPr/>
            <w:sdtContent>
              <w:p w:rsidR="004D3011" w:rsidRPr="00762C23" w:rsidRDefault="004D3011" w:rsidP="004D3011">
                <w:r w:rsidRPr="00A4258F">
                  <w:rPr>
                    <w:b/>
                    <w:lang w:bidi="es-ES"/>
                  </w:rPr>
                  <w:t>TELÉFONO:</w:t>
                </w:r>
              </w:p>
            </w:sdtContent>
          </w:sdt>
          <w:p w:rsidR="004D3011" w:rsidRDefault="00765448" w:rsidP="004D3011">
            <w:r>
              <w:t>645 75 75 70</w:t>
            </w:r>
          </w:p>
          <w:p w:rsidR="004F7FE6" w:rsidRDefault="004F7FE6" w:rsidP="004D3011"/>
          <w:p w:rsidR="004F7FE6" w:rsidRPr="00A4258F" w:rsidRDefault="004F7FE6" w:rsidP="004D3011">
            <w:pPr>
              <w:rPr>
                <w:b/>
              </w:rPr>
            </w:pPr>
            <w:r w:rsidRPr="00A4258F">
              <w:rPr>
                <w:b/>
              </w:rPr>
              <w:t>FECHA DE NACIMIENTO:</w:t>
            </w:r>
          </w:p>
          <w:p w:rsidR="004F7FE6" w:rsidRPr="00762C23" w:rsidRDefault="007612A8" w:rsidP="004D3011">
            <w:r>
              <w:t>2</w:t>
            </w:r>
            <w:r w:rsidR="00A4258F">
              <w:t xml:space="preserve"> – </w:t>
            </w:r>
            <w:r w:rsidR="00765448">
              <w:t>Diciembre -1973</w:t>
            </w:r>
          </w:p>
          <w:p w:rsidR="004D3011" w:rsidRPr="00762C23" w:rsidRDefault="004D3011" w:rsidP="004D3011"/>
          <w:sdt>
            <w:sdtPr>
              <w:id w:val="-240260293"/>
              <w:placeholder>
                <w:docPart w:val="7FB3EAB88D39417286E6001F38EF1E60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A4258F">
                  <w:rPr>
                    <w:b/>
                    <w:lang w:bidi="es-ES"/>
                  </w:rPr>
                  <w:t>CORREO ELECTRÓNICO:</w:t>
                </w:r>
              </w:p>
            </w:sdtContent>
          </w:sdt>
          <w:p w:rsidR="004F7FE6" w:rsidRDefault="007612A8" w:rsidP="004F7FE6">
            <w:pPr>
              <w:rPr>
                <w:rStyle w:val="Hipervnculo"/>
              </w:rPr>
            </w:pPr>
            <w:hyperlink r:id="rId11" w:history="1">
              <w:r w:rsidRPr="00920BE6">
                <w:rPr>
                  <w:rStyle w:val="Hipervnculo"/>
                </w:rPr>
                <w:t>incarti@hotmail.com</w:t>
              </w:r>
            </w:hyperlink>
          </w:p>
          <w:p w:rsidR="004F7FE6" w:rsidRDefault="004F7FE6" w:rsidP="004F7FE6"/>
          <w:p w:rsidR="004F7FE6" w:rsidRPr="00A4258F" w:rsidRDefault="004F7FE6" w:rsidP="004F7FE6">
            <w:pPr>
              <w:rPr>
                <w:b/>
              </w:rPr>
            </w:pPr>
            <w:r w:rsidRPr="00A4258F">
              <w:rPr>
                <w:b/>
              </w:rPr>
              <w:t>LENGUA MATERNA:</w:t>
            </w:r>
          </w:p>
          <w:p w:rsidR="004F7FE6" w:rsidRDefault="004F7FE6" w:rsidP="004F7FE6">
            <w:r>
              <w:t>Español</w:t>
            </w:r>
          </w:p>
          <w:p w:rsidR="00A4258F" w:rsidRDefault="00A4258F" w:rsidP="004F7FE6"/>
          <w:p w:rsidR="00A4258F" w:rsidRPr="00A4258F" w:rsidRDefault="00A4258F" w:rsidP="00A4258F">
            <w:pPr>
              <w:spacing w:line="276" w:lineRule="auto"/>
              <w:rPr>
                <w:b/>
              </w:rPr>
            </w:pPr>
            <w:r w:rsidRPr="00A4258F">
              <w:rPr>
                <w:b/>
              </w:rPr>
              <w:t>DATOS DE INTERÉS:</w:t>
            </w:r>
          </w:p>
          <w:p w:rsidR="00A4258F" w:rsidRDefault="007612A8" w:rsidP="007612A8">
            <w:pPr>
              <w:spacing w:line="360" w:lineRule="auto"/>
            </w:pPr>
            <w:r>
              <w:t xml:space="preserve">- </w:t>
            </w:r>
            <w:r w:rsidR="00A4258F">
              <w:t xml:space="preserve">Carnet de manipulador de alimentos </w:t>
            </w:r>
            <w:r>
              <w:t>de alto riesgo</w:t>
            </w:r>
          </w:p>
          <w:p w:rsidR="00A4258F" w:rsidRDefault="007612A8" w:rsidP="00F90CAC">
            <w:pPr>
              <w:spacing w:line="360" w:lineRule="auto"/>
            </w:pPr>
            <w:r>
              <w:t xml:space="preserve">- </w:t>
            </w:r>
            <w:r w:rsidR="00A4258F">
              <w:t>Incorporación inmediata</w:t>
            </w:r>
          </w:p>
          <w:p w:rsidR="00A4258F" w:rsidRDefault="007612A8" w:rsidP="00F90CAC">
            <w:pPr>
              <w:spacing w:line="360" w:lineRule="auto"/>
            </w:pPr>
            <w:r>
              <w:t xml:space="preserve">- </w:t>
            </w:r>
            <w:r w:rsidR="00A4258F">
              <w:t>Permiso de conducir</w:t>
            </w:r>
          </w:p>
          <w:p w:rsidR="00A4258F" w:rsidRPr="00762C23" w:rsidRDefault="007612A8" w:rsidP="00F90CAC">
            <w:pPr>
              <w:spacing w:line="360" w:lineRule="auto"/>
            </w:pPr>
            <w:r>
              <w:t xml:space="preserve">- </w:t>
            </w:r>
            <w:r w:rsidR="00A4258F">
              <w:t xml:space="preserve">Vehículo propio </w:t>
            </w:r>
          </w:p>
          <w:p w:rsidR="00A4258F" w:rsidRPr="00762C23" w:rsidRDefault="00A4258F" w:rsidP="004F7FE6"/>
          <w:p w:rsidR="004D3011" w:rsidRPr="00762C23" w:rsidRDefault="004D3011" w:rsidP="004D3011"/>
        </w:tc>
        <w:tc>
          <w:tcPr>
            <w:tcW w:w="720" w:type="dxa"/>
          </w:tcPr>
          <w:p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8C0BB773FD5424F874EF7A2EE6CD905"/>
              </w:placeholder>
              <w:temporary/>
              <w:showingPlcHdr/>
              <w15:appearance w15:val="hidden"/>
            </w:sdtPr>
            <w:sdtEndPr/>
            <w:sdtContent>
              <w:p w:rsidR="00036450" w:rsidRPr="00762C23" w:rsidRDefault="00E25A26" w:rsidP="001041B5">
                <w:pPr>
                  <w:pStyle w:val="Ttulo2"/>
                </w:pPr>
                <w:r w:rsidRPr="00762C23">
                  <w:rPr>
                    <w:lang w:bidi="es-ES"/>
                  </w:rPr>
                  <w:t>Educación</w:t>
                </w:r>
              </w:p>
            </w:sdtContent>
          </w:sdt>
          <w:p w:rsidR="00765448" w:rsidRDefault="00765448" w:rsidP="00036450">
            <w:pPr>
              <w:rPr>
                <w:lang w:bidi="es-ES"/>
              </w:rPr>
            </w:pPr>
            <w:r>
              <w:rPr>
                <w:lang w:bidi="es-ES"/>
              </w:rPr>
              <w:t xml:space="preserve">EGB – CEIP </w:t>
            </w:r>
            <w:proofErr w:type="spellStart"/>
            <w:r>
              <w:rPr>
                <w:lang w:bidi="es-ES"/>
              </w:rPr>
              <w:t>Torresoto</w:t>
            </w:r>
            <w:proofErr w:type="spellEnd"/>
            <w:r>
              <w:rPr>
                <w:lang w:bidi="es-ES"/>
              </w:rPr>
              <w:t xml:space="preserve"> (Jerez de la Frontera)</w:t>
            </w:r>
          </w:p>
          <w:p w:rsidR="00765448" w:rsidRDefault="00765448" w:rsidP="00036450">
            <w:pPr>
              <w:rPr>
                <w:lang w:bidi="es-ES"/>
              </w:rPr>
            </w:pPr>
            <w:r>
              <w:rPr>
                <w:lang w:bidi="es-ES"/>
              </w:rPr>
              <w:t>Curso de peluquería – Academia CEM (Jerez de la Frontera)</w:t>
            </w:r>
          </w:p>
          <w:p w:rsidR="00765448" w:rsidRDefault="00765448" w:rsidP="00036450">
            <w:pPr>
              <w:rPr>
                <w:lang w:bidi="es-ES"/>
              </w:rPr>
            </w:pPr>
            <w:r>
              <w:rPr>
                <w:lang w:bidi="es-ES"/>
              </w:rPr>
              <w:t>Curso de maquillaje – Academia CEM (Jerez de la Frontera)</w:t>
            </w:r>
          </w:p>
          <w:p w:rsidR="00127B78" w:rsidRPr="00765448" w:rsidRDefault="00127B78" w:rsidP="00036450">
            <w:pPr>
              <w:rPr>
                <w:u w:val="single"/>
                <w:lang w:bidi="es-ES"/>
              </w:rPr>
            </w:pPr>
            <w:r>
              <w:rPr>
                <w:lang w:bidi="es-ES"/>
              </w:rPr>
              <w:t>Auxiliar de enfermería</w:t>
            </w:r>
            <w:r w:rsidR="007612A8">
              <w:rPr>
                <w:lang w:bidi="es-ES"/>
              </w:rPr>
              <w:t xml:space="preserve"> </w:t>
            </w:r>
            <w:r>
              <w:rPr>
                <w:lang w:bidi="es-ES"/>
              </w:rPr>
              <w:t xml:space="preserve">– CCC </w:t>
            </w:r>
          </w:p>
          <w:sdt>
            <w:sdtPr>
              <w:id w:val="1001553383"/>
              <w:placeholder>
                <w:docPart w:val="1240D4CB25F8410BBB15233EE19E93B0"/>
              </w:placeholder>
              <w:temporary/>
              <w:showingPlcHdr/>
              <w15:appearance w15:val="hidden"/>
            </w:sdtPr>
            <w:sdtEndPr/>
            <w:sdtContent>
              <w:p w:rsidR="00036450" w:rsidRPr="00762C23" w:rsidRDefault="00036450" w:rsidP="00036450">
                <w:pPr>
                  <w:pStyle w:val="Ttulo2"/>
                </w:pPr>
                <w:r w:rsidRPr="00762C23">
                  <w:rPr>
                    <w:lang w:bidi="es-ES"/>
                  </w:rPr>
                  <w:t>EXPERIENCIA LABORAL</w:t>
                </w:r>
              </w:p>
            </w:sdtContent>
          </w:sdt>
          <w:p w:rsidR="00036450" w:rsidRDefault="006E2863" w:rsidP="00036450">
            <w:r>
              <w:rPr>
                <w:b/>
              </w:rPr>
              <w:t>CATERING</w:t>
            </w:r>
            <w:r w:rsidR="001041B5">
              <w:rPr>
                <w:b/>
              </w:rPr>
              <w:t xml:space="preserve"> </w:t>
            </w:r>
            <w:r>
              <w:rPr>
                <w:b/>
              </w:rPr>
              <w:t>MESÓN</w:t>
            </w:r>
            <w:r w:rsidR="001041B5">
              <w:rPr>
                <w:b/>
              </w:rPr>
              <w:t xml:space="preserve"> </w:t>
            </w:r>
            <w:r>
              <w:rPr>
                <w:b/>
              </w:rPr>
              <w:t>SUAREZ</w:t>
            </w:r>
            <w:r w:rsidR="001041B5" w:rsidRPr="00765448">
              <w:rPr>
                <w:b/>
                <w:lang w:bidi="es-ES"/>
              </w:rPr>
              <w:t xml:space="preserve"> </w:t>
            </w:r>
            <w:r w:rsidR="00765448" w:rsidRPr="00765448">
              <w:rPr>
                <w:b/>
                <w:lang w:bidi="es-ES"/>
              </w:rPr>
              <w:t xml:space="preserve">- </w:t>
            </w:r>
            <w:r w:rsidR="00765448">
              <w:rPr>
                <w:b/>
                <w:lang w:bidi="es-ES"/>
              </w:rPr>
              <w:t>ACTUALIDAD</w:t>
            </w:r>
          </w:p>
          <w:p w:rsidR="00765448" w:rsidRPr="00762C23" w:rsidRDefault="00765448" w:rsidP="00036450">
            <w:r>
              <w:t>Camarera y metre</w:t>
            </w:r>
          </w:p>
          <w:p w:rsidR="004D3011" w:rsidRPr="00762C23" w:rsidRDefault="004D3011" w:rsidP="00036450"/>
          <w:p w:rsidR="004D3011" w:rsidRPr="00762C23" w:rsidRDefault="00765448" w:rsidP="004D3011">
            <w:pPr>
              <w:rPr>
                <w:bCs/>
              </w:rPr>
            </w:pPr>
            <w:r>
              <w:rPr>
                <w:b/>
              </w:rPr>
              <w:t>JOSEFRANS</w:t>
            </w:r>
          </w:p>
          <w:p w:rsidR="004D3011" w:rsidRPr="00762C23" w:rsidRDefault="00765448" w:rsidP="004D3011">
            <w:r>
              <w:t xml:space="preserve">Cadena de montaje </w:t>
            </w:r>
          </w:p>
          <w:p w:rsidR="006E2863" w:rsidRDefault="006E2863" w:rsidP="004D3011"/>
          <w:p w:rsidR="00765448" w:rsidRDefault="00127B78" w:rsidP="006E2863">
            <w:pPr>
              <w:rPr>
                <w:b/>
              </w:rPr>
            </w:pPr>
            <w:r>
              <w:rPr>
                <w:b/>
              </w:rPr>
              <w:t>MESÓN EL MALETILLA</w:t>
            </w:r>
          </w:p>
          <w:p w:rsidR="00765448" w:rsidRPr="00765448" w:rsidRDefault="00765448" w:rsidP="006E2863">
            <w:r>
              <w:t>Camarera</w:t>
            </w:r>
          </w:p>
          <w:p w:rsidR="00036450" w:rsidRDefault="00FC7959" w:rsidP="004D3011">
            <w:pPr>
              <w:rPr>
                <w:lang w:bidi="es-ES"/>
              </w:rPr>
            </w:pPr>
            <w:r w:rsidRPr="00762C23">
              <w:rPr>
                <w:lang w:bidi="es-ES"/>
              </w:rPr>
              <w:t xml:space="preserve"> </w:t>
            </w:r>
          </w:p>
          <w:p w:rsidR="00765448" w:rsidRDefault="00127B78" w:rsidP="00765448">
            <w:pPr>
              <w:rPr>
                <w:b/>
              </w:rPr>
            </w:pPr>
            <w:r>
              <w:rPr>
                <w:b/>
              </w:rPr>
              <w:t>BAR ROCÍO</w:t>
            </w:r>
          </w:p>
          <w:p w:rsidR="00765448" w:rsidRPr="00765448" w:rsidRDefault="00765448" w:rsidP="00765448">
            <w:r>
              <w:t>Camarera</w:t>
            </w:r>
          </w:p>
          <w:p w:rsidR="00124A56" w:rsidRDefault="00124A56" w:rsidP="004D3011">
            <w:pPr>
              <w:rPr>
                <w:lang w:bidi="es-ES"/>
              </w:rPr>
            </w:pPr>
          </w:p>
          <w:p w:rsidR="00765448" w:rsidRDefault="00127B78" w:rsidP="00765448">
            <w:pPr>
              <w:rPr>
                <w:b/>
              </w:rPr>
            </w:pPr>
            <w:r>
              <w:rPr>
                <w:b/>
              </w:rPr>
              <w:t>CLÍNICA DERMATOLÓGICA</w:t>
            </w:r>
            <w:r w:rsidR="007612A8">
              <w:rPr>
                <w:b/>
              </w:rPr>
              <w:t xml:space="preserve"> </w:t>
            </w:r>
          </w:p>
          <w:p w:rsidR="00765448" w:rsidRDefault="00127B78" w:rsidP="00765448">
            <w:r>
              <w:t xml:space="preserve">Auxiliar </w:t>
            </w:r>
            <w:r w:rsidR="007612A8">
              <w:t>de enfermería</w:t>
            </w:r>
          </w:p>
          <w:p w:rsidR="007612A8" w:rsidRDefault="007612A8" w:rsidP="00765448"/>
          <w:p w:rsidR="007612A8" w:rsidRDefault="007612A8" w:rsidP="007612A8">
            <w:pPr>
              <w:rPr>
                <w:b/>
              </w:rPr>
            </w:pPr>
            <w:r>
              <w:rPr>
                <w:b/>
              </w:rPr>
              <w:t>CAFETERÍA ITV</w:t>
            </w:r>
          </w:p>
          <w:p w:rsidR="007612A8" w:rsidRPr="00765448" w:rsidRDefault="007612A8" w:rsidP="00765448">
            <w:r>
              <w:t>Camarera</w:t>
            </w:r>
          </w:p>
          <w:p w:rsidR="00FC7959" w:rsidRDefault="00FC7959" w:rsidP="00FC7959"/>
          <w:p w:rsidR="00765448" w:rsidRDefault="007612A8" w:rsidP="00765448">
            <w:pPr>
              <w:rPr>
                <w:b/>
              </w:rPr>
            </w:pPr>
            <w:r>
              <w:rPr>
                <w:b/>
              </w:rPr>
              <w:t>PELUQUERÍA DIVA</w:t>
            </w:r>
          </w:p>
          <w:p w:rsidR="00765448" w:rsidRPr="00765448" w:rsidRDefault="00FD1237" w:rsidP="00765448">
            <w:r>
              <w:t>Peluquera</w:t>
            </w:r>
            <w:r w:rsidR="007612A8">
              <w:t xml:space="preserve"> y encargada</w:t>
            </w:r>
          </w:p>
          <w:p w:rsidR="00FC7959" w:rsidRDefault="00FC7959" w:rsidP="00FC7959"/>
          <w:p w:rsidR="00127B78" w:rsidRPr="00762C23" w:rsidRDefault="00127B78" w:rsidP="00127B78">
            <w:pPr>
              <w:rPr>
                <w:bCs/>
              </w:rPr>
            </w:pPr>
            <w:r>
              <w:rPr>
                <w:b/>
              </w:rPr>
              <w:t xml:space="preserve">ACAR SUD </w:t>
            </w:r>
          </w:p>
          <w:p w:rsidR="00765448" w:rsidRPr="00765448" w:rsidRDefault="00127B78" w:rsidP="00765448">
            <w:pPr>
              <w:rPr>
                <w:lang w:bidi="es-ES"/>
              </w:rPr>
            </w:pPr>
            <w:r>
              <w:t>Control de calidad</w:t>
            </w:r>
          </w:p>
          <w:p w:rsidR="00FC7959" w:rsidRDefault="00FC7959" w:rsidP="004D3011"/>
          <w:p w:rsidR="00765448" w:rsidRDefault="00765448" w:rsidP="00765448">
            <w:pPr>
              <w:rPr>
                <w:b/>
              </w:rPr>
            </w:pPr>
            <w:r>
              <w:rPr>
                <w:b/>
              </w:rPr>
              <w:t>HAMBURGUESERIA HELIO</w:t>
            </w:r>
          </w:p>
          <w:p w:rsidR="00765448" w:rsidRPr="00765448" w:rsidRDefault="00765448" w:rsidP="00765448">
            <w:r>
              <w:t>Camarera</w:t>
            </w:r>
          </w:p>
          <w:p w:rsidR="00FC7959" w:rsidRPr="00FC7959" w:rsidRDefault="00FC7959" w:rsidP="006E2863"/>
        </w:tc>
      </w:tr>
    </w:tbl>
    <w:p w:rsidR="0043117B" w:rsidRPr="00762C23" w:rsidRDefault="00544BC5" w:rsidP="000C45FF">
      <w:pPr>
        <w:tabs>
          <w:tab w:val="left" w:pos="990"/>
        </w:tabs>
      </w:pPr>
    </w:p>
    <w:sectPr w:rsidR="0043117B" w:rsidRPr="00762C23" w:rsidSect="00762C23">
      <w:headerReference w:type="default" r:id="rId12"/>
      <w:pgSz w:w="11906" w:h="16838" w:code="9"/>
      <w:pgMar w:top="1276" w:right="720" w:bottom="993" w:left="72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BC5" w:rsidRDefault="00544BC5" w:rsidP="000C45FF">
      <w:r>
        <w:separator/>
      </w:r>
    </w:p>
  </w:endnote>
  <w:endnote w:type="continuationSeparator" w:id="0">
    <w:p w:rsidR="00544BC5" w:rsidRDefault="00544BC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BC5" w:rsidRDefault="00544BC5" w:rsidP="000C45FF">
      <w:r>
        <w:separator/>
      </w:r>
    </w:p>
  </w:footnote>
  <w:footnote w:type="continuationSeparator" w:id="0">
    <w:p w:rsidR="00544BC5" w:rsidRDefault="00544BC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565B7B6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8" name="Gráfico 28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80F65"/>
    <w:multiLevelType w:val="hybridMultilevel"/>
    <w:tmpl w:val="148C7B3E"/>
    <w:lvl w:ilvl="0" w:tplc="39B2DDD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B5"/>
    <w:rsid w:val="00036450"/>
    <w:rsid w:val="000C45FF"/>
    <w:rsid w:val="000E3FD1"/>
    <w:rsid w:val="000F5D23"/>
    <w:rsid w:val="001041B5"/>
    <w:rsid w:val="00112054"/>
    <w:rsid w:val="00124A56"/>
    <w:rsid w:val="00127B78"/>
    <w:rsid w:val="001525E1"/>
    <w:rsid w:val="00180329"/>
    <w:rsid w:val="0019001F"/>
    <w:rsid w:val="001A74A5"/>
    <w:rsid w:val="001B2ABD"/>
    <w:rsid w:val="001E0391"/>
    <w:rsid w:val="001E1759"/>
    <w:rsid w:val="001F1ECC"/>
    <w:rsid w:val="00222C1F"/>
    <w:rsid w:val="002400EB"/>
    <w:rsid w:val="00256CF7"/>
    <w:rsid w:val="0029255F"/>
    <w:rsid w:val="0030481B"/>
    <w:rsid w:val="003564F7"/>
    <w:rsid w:val="0037121F"/>
    <w:rsid w:val="004071FC"/>
    <w:rsid w:val="00445947"/>
    <w:rsid w:val="004813B3"/>
    <w:rsid w:val="00496591"/>
    <w:rsid w:val="004C63E4"/>
    <w:rsid w:val="004D3011"/>
    <w:rsid w:val="004F7FE6"/>
    <w:rsid w:val="005262AC"/>
    <w:rsid w:val="00544BC5"/>
    <w:rsid w:val="005E39D5"/>
    <w:rsid w:val="00600670"/>
    <w:rsid w:val="0062123A"/>
    <w:rsid w:val="00646E75"/>
    <w:rsid w:val="006771D0"/>
    <w:rsid w:val="006E2863"/>
    <w:rsid w:val="00715FCB"/>
    <w:rsid w:val="00743101"/>
    <w:rsid w:val="007612A8"/>
    <w:rsid w:val="00762C23"/>
    <w:rsid w:val="00765448"/>
    <w:rsid w:val="007867A0"/>
    <w:rsid w:val="007927F5"/>
    <w:rsid w:val="00802CA0"/>
    <w:rsid w:val="009272AA"/>
    <w:rsid w:val="00A2118D"/>
    <w:rsid w:val="00A4258F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D2522B"/>
    <w:rsid w:val="00D5459D"/>
    <w:rsid w:val="00DD172A"/>
    <w:rsid w:val="00E25A26"/>
    <w:rsid w:val="00E4381A"/>
    <w:rsid w:val="00E55D74"/>
    <w:rsid w:val="00EA378C"/>
    <w:rsid w:val="00F60274"/>
    <w:rsid w:val="00F77FB9"/>
    <w:rsid w:val="00F90CAC"/>
    <w:rsid w:val="00FB068F"/>
    <w:rsid w:val="00FC7959"/>
    <w:rsid w:val="00F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0A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ncarti@hot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538AC6871C42B583D15256C8ADB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AA682-C88C-431E-A8B6-A782582646DB}"/>
      </w:docPartPr>
      <w:docPartBody>
        <w:p w:rsidR="00BA3BA8" w:rsidRDefault="00E51BE5">
          <w:pPr>
            <w:pStyle w:val="BC538AC6871C42B583D15256C8ADB50D"/>
          </w:pPr>
          <w:r w:rsidRPr="00762C23">
            <w:rPr>
              <w:lang w:val="en-US" w:bidi="es-ES"/>
            </w:rPr>
            <w:t>Perfil</w:t>
          </w:r>
        </w:p>
      </w:docPartBody>
    </w:docPart>
    <w:docPart>
      <w:docPartPr>
        <w:name w:val="0318A2024FE848A08F496E824B76B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0701A-1EFB-45FE-9739-B3086BB08807}"/>
      </w:docPartPr>
      <w:docPartBody>
        <w:p w:rsidR="00BA3BA8" w:rsidRDefault="00E51BE5">
          <w:pPr>
            <w:pStyle w:val="0318A2024FE848A08F496E824B76B173"/>
          </w:pPr>
          <w:r w:rsidRPr="00036450">
            <w:rPr>
              <w:lang w:bidi="es-ES"/>
            </w:rPr>
            <w:t>CONTACTO</w:t>
          </w:r>
        </w:p>
      </w:docPartBody>
    </w:docPart>
    <w:docPart>
      <w:docPartPr>
        <w:name w:val="5A658A055B0A44DF841F0ABAA9C2F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1F3DF-0522-4EB5-834C-C1D27C2BDCC2}"/>
      </w:docPartPr>
      <w:docPartBody>
        <w:p w:rsidR="00BA3BA8" w:rsidRDefault="00E51BE5">
          <w:pPr>
            <w:pStyle w:val="5A658A055B0A44DF841F0ABAA9C2F092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7FB3EAB88D39417286E6001F38EF1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7A0E8-7B7F-495F-8112-DC1C1082C9BD}"/>
      </w:docPartPr>
      <w:docPartBody>
        <w:p w:rsidR="00BA3BA8" w:rsidRDefault="00E51BE5">
          <w:pPr>
            <w:pStyle w:val="7FB3EAB88D39417286E6001F38EF1E60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08C0BB773FD5424F874EF7A2EE6CD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E1CBE-A824-4D32-B7D1-3EB22BAB0EFB}"/>
      </w:docPartPr>
      <w:docPartBody>
        <w:p w:rsidR="00BA3BA8" w:rsidRDefault="00E51BE5">
          <w:pPr>
            <w:pStyle w:val="08C0BB773FD5424F874EF7A2EE6CD905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1240D4CB25F8410BBB15233EE19E9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0AB26-A159-4C88-AE56-2F81EA4712E4}"/>
      </w:docPartPr>
      <w:docPartBody>
        <w:p w:rsidR="00BA3BA8" w:rsidRDefault="00E51BE5">
          <w:pPr>
            <w:pStyle w:val="1240D4CB25F8410BBB15233EE19E93B0"/>
          </w:pPr>
          <w:r w:rsidRPr="00036450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33"/>
    <w:rsid w:val="00040D22"/>
    <w:rsid w:val="004F0A17"/>
    <w:rsid w:val="006278B1"/>
    <w:rsid w:val="00BA3BA8"/>
    <w:rsid w:val="00C23133"/>
    <w:rsid w:val="00E5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3725EA3B85418D9364EA555F32129E">
    <w:name w:val="4A3725EA3B85418D9364EA555F32129E"/>
  </w:style>
  <w:style w:type="paragraph" w:customStyle="1" w:styleId="073EC756570B40B1B0BCA94FF1EEB1C0">
    <w:name w:val="073EC756570B40B1B0BCA94FF1EEB1C0"/>
  </w:style>
  <w:style w:type="paragraph" w:customStyle="1" w:styleId="BC538AC6871C42B583D15256C8ADB50D">
    <w:name w:val="BC538AC6871C42B583D15256C8ADB50D"/>
  </w:style>
  <w:style w:type="paragraph" w:customStyle="1" w:styleId="6C3BC60CEC5549D38A5A1B8B38AB0E55">
    <w:name w:val="6C3BC60CEC5549D38A5A1B8B38AB0E55"/>
  </w:style>
  <w:style w:type="paragraph" w:customStyle="1" w:styleId="0318A2024FE848A08F496E824B76B173">
    <w:name w:val="0318A2024FE848A08F496E824B76B173"/>
  </w:style>
  <w:style w:type="paragraph" w:customStyle="1" w:styleId="5A658A055B0A44DF841F0ABAA9C2F092">
    <w:name w:val="5A658A055B0A44DF841F0ABAA9C2F092"/>
  </w:style>
  <w:style w:type="paragraph" w:customStyle="1" w:styleId="DE12EF1D420C4630B41A5D9965384659">
    <w:name w:val="DE12EF1D420C4630B41A5D9965384659"/>
  </w:style>
  <w:style w:type="paragraph" w:customStyle="1" w:styleId="39FF6C61A55444498382CED72CEA08C2">
    <w:name w:val="39FF6C61A55444498382CED72CEA08C2"/>
  </w:style>
  <w:style w:type="paragraph" w:customStyle="1" w:styleId="27D8665E317E48AF80E29EA5B8D02F53">
    <w:name w:val="27D8665E317E48AF80E29EA5B8D02F53"/>
  </w:style>
  <w:style w:type="paragraph" w:customStyle="1" w:styleId="7FB3EAB88D39417286E6001F38EF1E60">
    <w:name w:val="7FB3EAB88D39417286E6001F38EF1E60"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9D9A4A0EBE854D7B8592C9038DC9263C">
    <w:name w:val="9D9A4A0EBE854D7B8592C9038DC9263C"/>
  </w:style>
  <w:style w:type="paragraph" w:customStyle="1" w:styleId="2FE5CFAD99F8497B8FADADB67773B645">
    <w:name w:val="2FE5CFAD99F8497B8FADADB67773B645"/>
  </w:style>
  <w:style w:type="paragraph" w:customStyle="1" w:styleId="63675A3D9F804C6EBCC3354F1B915E41">
    <w:name w:val="63675A3D9F804C6EBCC3354F1B915E41"/>
  </w:style>
  <w:style w:type="paragraph" w:customStyle="1" w:styleId="73779385A8264F5FB62BBEBC570BDB0B">
    <w:name w:val="73779385A8264F5FB62BBEBC570BDB0B"/>
  </w:style>
  <w:style w:type="paragraph" w:customStyle="1" w:styleId="85BEFA0C81844A73A7BC060D48852EC2">
    <w:name w:val="85BEFA0C81844A73A7BC060D48852EC2"/>
  </w:style>
  <w:style w:type="paragraph" w:customStyle="1" w:styleId="F04949ACA08A4C90AA36A93F9D96AFB1">
    <w:name w:val="F04949ACA08A4C90AA36A93F9D96AFB1"/>
  </w:style>
  <w:style w:type="paragraph" w:customStyle="1" w:styleId="08C0BB773FD5424F874EF7A2EE6CD905">
    <w:name w:val="08C0BB773FD5424F874EF7A2EE6CD905"/>
  </w:style>
  <w:style w:type="paragraph" w:customStyle="1" w:styleId="F89533FD8359446A9259CE59EB215272">
    <w:name w:val="F89533FD8359446A9259CE59EB215272"/>
  </w:style>
  <w:style w:type="paragraph" w:customStyle="1" w:styleId="0DA3733B5111434ABD120D98CB8B6544">
    <w:name w:val="0DA3733B5111434ABD120D98CB8B6544"/>
  </w:style>
  <w:style w:type="paragraph" w:customStyle="1" w:styleId="330C3377EB3B45CABAFC9FA9F690D7E8">
    <w:name w:val="330C3377EB3B45CABAFC9FA9F690D7E8"/>
  </w:style>
  <w:style w:type="paragraph" w:customStyle="1" w:styleId="42CF68C33DE045BA976418EBA44EBE11">
    <w:name w:val="42CF68C33DE045BA976418EBA44EBE11"/>
  </w:style>
  <w:style w:type="paragraph" w:customStyle="1" w:styleId="784DB80DF5B145EEA950C4E828D4912C">
    <w:name w:val="784DB80DF5B145EEA950C4E828D4912C"/>
  </w:style>
  <w:style w:type="paragraph" w:customStyle="1" w:styleId="85D73D13DCB5482F9714A51AF2F45C95">
    <w:name w:val="85D73D13DCB5482F9714A51AF2F45C95"/>
  </w:style>
  <w:style w:type="paragraph" w:customStyle="1" w:styleId="964A95DB4ACE40C887FF4BD6A9D0D735">
    <w:name w:val="964A95DB4ACE40C887FF4BD6A9D0D735"/>
  </w:style>
  <w:style w:type="paragraph" w:customStyle="1" w:styleId="1240D4CB25F8410BBB15233EE19E93B0">
    <w:name w:val="1240D4CB25F8410BBB15233EE19E93B0"/>
  </w:style>
  <w:style w:type="paragraph" w:customStyle="1" w:styleId="DA5E5DFA54444353A3691F4C4EB44085">
    <w:name w:val="DA5E5DFA54444353A3691F4C4EB44085"/>
  </w:style>
  <w:style w:type="paragraph" w:customStyle="1" w:styleId="A682A885A3AC4D65ABB1C22020814CC5">
    <w:name w:val="A682A885A3AC4D65ABB1C22020814CC5"/>
  </w:style>
  <w:style w:type="paragraph" w:customStyle="1" w:styleId="BEE5EDEE2E594C22B4B14E181EA917BC">
    <w:name w:val="BEE5EDEE2E594C22B4B14E181EA917BC"/>
  </w:style>
  <w:style w:type="paragraph" w:customStyle="1" w:styleId="5F5568CBF91440208EE3BB2AD761DE51">
    <w:name w:val="5F5568CBF91440208EE3BB2AD761DE51"/>
  </w:style>
  <w:style w:type="paragraph" w:customStyle="1" w:styleId="A958440249E749B0B9C98C517ACE8AD6">
    <w:name w:val="A958440249E749B0B9C98C517ACE8AD6"/>
  </w:style>
  <w:style w:type="paragraph" w:customStyle="1" w:styleId="3D5496895F7945F2ABB958FC4574477D">
    <w:name w:val="3D5496895F7945F2ABB958FC4574477D"/>
  </w:style>
  <w:style w:type="paragraph" w:customStyle="1" w:styleId="A1070F7EB35446CFA27D5999A22CD8A4">
    <w:name w:val="A1070F7EB35446CFA27D5999A22CD8A4"/>
  </w:style>
  <w:style w:type="paragraph" w:customStyle="1" w:styleId="CFE16716FB1E43469866E405FDE66F46">
    <w:name w:val="CFE16716FB1E43469866E405FDE66F46"/>
  </w:style>
  <w:style w:type="paragraph" w:customStyle="1" w:styleId="8686C786C1D142FC85D6AE61E9579EBF">
    <w:name w:val="8686C786C1D142FC85D6AE61E9579EBF"/>
  </w:style>
  <w:style w:type="paragraph" w:customStyle="1" w:styleId="51D19E6F8E0D4B3BAAE82F17BDF9F957">
    <w:name w:val="51D19E6F8E0D4B3BAAE82F17BDF9F957"/>
  </w:style>
  <w:style w:type="paragraph" w:customStyle="1" w:styleId="6E745C5080EB482EB99C2C26600F6792">
    <w:name w:val="6E745C5080EB482EB99C2C26600F6792"/>
  </w:style>
  <w:style w:type="paragraph" w:customStyle="1" w:styleId="EC5E167C374142D9B1938738D45636C8">
    <w:name w:val="EC5E167C374142D9B1938738D45636C8"/>
  </w:style>
  <w:style w:type="paragraph" w:customStyle="1" w:styleId="2FD35EF1E6B940C48F3F8E8B39917B3D">
    <w:name w:val="2FD35EF1E6B940C48F3F8E8B39917B3D"/>
  </w:style>
  <w:style w:type="paragraph" w:customStyle="1" w:styleId="0EE948522F15490D95CD2A3D3E244529">
    <w:name w:val="0EE948522F15490D95CD2A3D3E244529"/>
  </w:style>
  <w:style w:type="paragraph" w:customStyle="1" w:styleId="FC6382503C4C40C9BDB6B954A9A3C6D0">
    <w:name w:val="FC6382503C4C40C9BDB6B954A9A3C6D0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265B01025DD4F4BB1D20D4B51C4846C">
    <w:name w:val="7265B01025DD4F4BB1D20D4B51C4846C"/>
  </w:style>
  <w:style w:type="paragraph" w:customStyle="1" w:styleId="178A72798F754738A527736E7EB4E6B8">
    <w:name w:val="178A72798F754738A527736E7EB4E6B8"/>
    <w:rsid w:val="00C23133"/>
  </w:style>
  <w:style w:type="paragraph" w:customStyle="1" w:styleId="4E1006B47D8B401F889FF645B41A0817">
    <w:name w:val="4E1006B47D8B401F889FF645B41A0817"/>
    <w:rsid w:val="00C23133"/>
  </w:style>
  <w:style w:type="paragraph" w:customStyle="1" w:styleId="D57AAF19091F4E73956BACC98755540A">
    <w:name w:val="D57AAF19091F4E73956BACC98755540A"/>
    <w:rsid w:val="00C23133"/>
  </w:style>
  <w:style w:type="paragraph" w:customStyle="1" w:styleId="75674CE42AA14FB680D847BA877993AE">
    <w:name w:val="75674CE42AA14FB680D847BA877993AE"/>
    <w:rsid w:val="00C23133"/>
  </w:style>
  <w:style w:type="paragraph" w:customStyle="1" w:styleId="2B78732202984BC0A182D6A66DA153C3">
    <w:name w:val="2B78732202984BC0A182D6A66DA153C3"/>
    <w:rsid w:val="00C23133"/>
  </w:style>
  <w:style w:type="paragraph" w:customStyle="1" w:styleId="1AC86F5EB985451D8D6274DF6E977F28">
    <w:name w:val="1AC86F5EB985451D8D6274DF6E977F28"/>
    <w:rsid w:val="00C23133"/>
  </w:style>
  <w:style w:type="paragraph" w:customStyle="1" w:styleId="48D026B515EA4A159B9EB4F903DC3B96">
    <w:name w:val="48D026B515EA4A159B9EB4F903DC3B96"/>
    <w:rsid w:val="00C23133"/>
  </w:style>
  <w:style w:type="paragraph" w:customStyle="1" w:styleId="227FFBFB8F3B4FDEA869CBDCAD7A7669">
    <w:name w:val="227FFBFB8F3B4FDEA869CBDCAD7A7669"/>
    <w:rsid w:val="00C23133"/>
  </w:style>
  <w:style w:type="paragraph" w:customStyle="1" w:styleId="F1AB6E5573714C4D9BE40F47F94EF3D4">
    <w:name w:val="F1AB6E5573714C4D9BE40F47F94EF3D4"/>
    <w:rsid w:val="00C23133"/>
  </w:style>
  <w:style w:type="paragraph" w:customStyle="1" w:styleId="C8B59AD05BA9459896C79B3E997B7BBD">
    <w:name w:val="C8B59AD05BA9459896C79B3E997B7BBD"/>
    <w:rsid w:val="00C23133"/>
  </w:style>
  <w:style w:type="paragraph" w:customStyle="1" w:styleId="7887642CB01B4F619121C7E8C6DAB8E4">
    <w:name w:val="7887642CB01B4F619121C7E8C6DAB8E4"/>
    <w:rsid w:val="00C23133"/>
  </w:style>
  <w:style w:type="paragraph" w:customStyle="1" w:styleId="E436C3946B1F4126B6849B8992E85C6C">
    <w:name w:val="E436C3946B1F4126B6849B8992E85C6C"/>
    <w:rsid w:val="00C23133"/>
  </w:style>
  <w:style w:type="paragraph" w:customStyle="1" w:styleId="94C891483715469AAD2CADE8A4193D7E">
    <w:name w:val="94C891483715469AAD2CADE8A4193D7E"/>
    <w:rsid w:val="00C23133"/>
  </w:style>
  <w:style w:type="paragraph" w:customStyle="1" w:styleId="89BFAD0A02674AA6A6F220A242E52C30">
    <w:name w:val="89BFAD0A02674AA6A6F220A242E52C30"/>
    <w:rsid w:val="00C23133"/>
  </w:style>
  <w:style w:type="paragraph" w:customStyle="1" w:styleId="F4EB625E806842FB885B83EC368C8410">
    <w:name w:val="F4EB625E806842FB885B83EC368C8410"/>
    <w:rsid w:val="00C23133"/>
  </w:style>
  <w:style w:type="paragraph" w:customStyle="1" w:styleId="9E8D4BB432714ECD99D37154A5550470">
    <w:name w:val="9E8D4BB432714ECD99D37154A5550470"/>
    <w:rsid w:val="00C23133"/>
  </w:style>
  <w:style w:type="paragraph" w:customStyle="1" w:styleId="192C4626FBF24329B4EAE6B05FA304C5">
    <w:name w:val="192C4626FBF24329B4EAE6B05FA304C5"/>
    <w:rsid w:val="00C23133"/>
  </w:style>
  <w:style w:type="paragraph" w:customStyle="1" w:styleId="11294029C4C4430EAE649BA5F675B2ED">
    <w:name w:val="11294029C4C4430EAE649BA5F675B2ED"/>
    <w:rsid w:val="00C23133"/>
  </w:style>
  <w:style w:type="paragraph" w:customStyle="1" w:styleId="C3AD8AA088A147E7B5517A476464E4D4">
    <w:name w:val="C3AD8AA088A147E7B5517A476464E4D4"/>
    <w:rsid w:val="00C23133"/>
  </w:style>
  <w:style w:type="paragraph" w:customStyle="1" w:styleId="17A77187DBB045DBA1F2B98344573BA6">
    <w:name w:val="17A77187DBB045DBA1F2B98344573BA6"/>
    <w:rsid w:val="00C23133"/>
  </w:style>
  <w:style w:type="paragraph" w:customStyle="1" w:styleId="A846583AFB4546A8BCE1A422440CB8CE">
    <w:name w:val="A846583AFB4546A8BCE1A422440CB8CE"/>
    <w:rsid w:val="00C23133"/>
  </w:style>
  <w:style w:type="paragraph" w:customStyle="1" w:styleId="0DB3103008DB483EA6CFD7A4B9C82708">
    <w:name w:val="0DB3103008DB483EA6CFD7A4B9C82708"/>
    <w:rsid w:val="00C23133"/>
  </w:style>
  <w:style w:type="paragraph" w:customStyle="1" w:styleId="3B78EA47B105467C8089AC77C8B227F8">
    <w:name w:val="3B78EA47B105467C8089AC77C8B227F8"/>
    <w:rsid w:val="00C23133"/>
  </w:style>
  <w:style w:type="paragraph" w:customStyle="1" w:styleId="C3F4B3D78C8C4E9CA6443F841F6BEF05">
    <w:name w:val="C3F4B3D78C8C4E9CA6443F841F6BEF05"/>
    <w:rsid w:val="00C23133"/>
  </w:style>
  <w:style w:type="paragraph" w:customStyle="1" w:styleId="E6E0CAB40B784E98BCF3C0BE9A0409FC">
    <w:name w:val="E6E0CAB40B784E98BCF3C0BE9A0409FC"/>
    <w:rsid w:val="00C23133"/>
  </w:style>
  <w:style w:type="paragraph" w:customStyle="1" w:styleId="142D7310169A4C2AA25BB88BD9BA8B14">
    <w:name w:val="142D7310169A4C2AA25BB88BD9BA8B14"/>
    <w:rsid w:val="00C23133"/>
  </w:style>
  <w:style w:type="paragraph" w:customStyle="1" w:styleId="95FCBE5634384482B4E297354B27A419">
    <w:name w:val="95FCBE5634384482B4E297354B27A419"/>
    <w:rsid w:val="00C23133"/>
  </w:style>
  <w:style w:type="paragraph" w:customStyle="1" w:styleId="058D5B14DFB741FF8779D3307D82639A">
    <w:name w:val="058D5B14DFB741FF8779D3307D82639A"/>
    <w:rsid w:val="00C23133"/>
  </w:style>
  <w:style w:type="paragraph" w:customStyle="1" w:styleId="1E06F5892E024FFEBD876C4305AD9C5A">
    <w:name w:val="1E06F5892E024FFEBD876C4305AD9C5A"/>
    <w:rsid w:val="00C23133"/>
  </w:style>
  <w:style w:type="paragraph" w:customStyle="1" w:styleId="3D8E96B85AEE48BCBA4B439D473E0894">
    <w:name w:val="3D8E96B85AEE48BCBA4B439D473E0894"/>
    <w:rsid w:val="00C23133"/>
  </w:style>
  <w:style w:type="paragraph" w:customStyle="1" w:styleId="0D25AC9E3BEE41C1BA2A523DC171A630">
    <w:name w:val="0D25AC9E3BEE41C1BA2A523DC171A630"/>
    <w:rsid w:val="00C23133"/>
  </w:style>
  <w:style w:type="paragraph" w:customStyle="1" w:styleId="D39D5A55A5EE450F8E522ED97CDD134E">
    <w:name w:val="D39D5A55A5EE450F8E522ED97CDD134E"/>
    <w:rsid w:val="00C23133"/>
  </w:style>
  <w:style w:type="paragraph" w:customStyle="1" w:styleId="692B351A2C5241FDA2D2E4DAFC7EDB3A">
    <w:name w:val="692B351A2C5241FDA2D2E4DAFC7EDB3A"/>
    <w:rsid w:val="00C23133"/>
  </w:style>
  <w:style w:type="paragraph" w:customStyle="1" w:styleId="FECFD95D345D46A6A605DCD6C70FF572">
    <w:name w:val="FECFD95D345D46A6A605DCD6C70FF572"/>
    <w:rsid w:val="00C23133"/>
  </w:style>
  <w:style w:type="paragraph" w:customStyle="1" w:styleId="A19D1E8D7F534D44855E65B7B98A1EF7">
    <w:name w:val="A19D1E8D7F534D44855E65B7B98A1EF7"/>
    <w:rsid w:val="00C23133"/>
  </w:style>
  <w:style w:type="paragraph" w:customStyle="1" w:styleId="94C058ED88954EE1830509D3804EEB84">
    <w:name w:val="94C058ED88954EE1830509D3804EEB84"/>
    <w:rsid w:val="00C23133"/>
  </w:style>
  <w:style w:type="paragraph" w:customStyle="1" w:styleId="92A5A0A561F14FA7A1835C4D8F24E4D2">
    <w:name w:val="92A5A0A561F14FA7A1835C4D8F24E4D2"/>
    <w:rsid w:val="00C23133"/>
  </w:style>
  <w:style w:type="paragraph" w:customStyle="1" w:styleId="093CF601DBC34DBB8BB87E2A2C946500">
    <w:name w:val="093CF601DBC34DBB8BB87E2A2C946500"/>
    <w:rsid w:val="00C23133"/>
  </w:style>
  <w:style w:type="paragraph" w:customStyle="1" w:styleId="AC7BFBB330F7433EAD89A920BC3343A8">
    <w:name w:val="AC7BFBB330F7433EAD89A920BC3343A8"/>
    <w:rsid w:val="00C23133"/>
  </w:style>
  <w:style w:type="paragraph" w:customStyle="1" w:styleId="1BDD67895D7E4EE2A50EC41D21D19228">
    <w:name w:val="1BDD67895D7E4EE2A50EC41D21D19228"/>
    <w:rsid w:val="00C23133"/>
  </w:style>
  <w:style w:type="paragraph" w:customStyle="1" w:styleId="8ACB0C198B69485581EB90779C36E8CC">
    <w:name w:val="8ACB0C198B69485581EB90779C36E8CC"/>
    <w:rsid w:val="00C23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2019-09-26T12:42:00Z</dcterms:created>
  <dcterms:modified xsi:type="dcterms:W3CDTF">2019-12-10T15:10:00Z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